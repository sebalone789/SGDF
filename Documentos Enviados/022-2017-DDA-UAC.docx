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339"/>
        <w:gridCol w:w="6341"/>
      </w:tblGrid>
      <w:tr w:rsidR="00B93310" w:rsidRPr="005152F2" w:rsidTr="00500120">
        <w:tc>
          <w:tcPr>
            <w:tcW w:w="2922" w:type="dxa"/>
          </w:tcPr>
          <w:sdt>
            <w:sdtPr>
              <w:alias w:val="Su nombre:"/>
              <w:tag w:val="Su nombre:"/>
              <w:id w:val="-1220516334"/>
              <w:placeholder>
                <w:docPart w:val="D68EDA362223497381C3B01AA0BFB12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C698C" w:rsidP="003856C9">
                <w:pPr>
                  <w:pStyle w:val="Ttulo1"/>
                </w:pPr>
                <w:r>
                  <w:t>Martin sebastián Martorell morales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AC26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PE" w:eastAsia="es-PE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BACEB9E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C26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C698C" w:rsidP="00DC698C">
                  <w:pPr>
                    <w:pStyle w:val="Ttulo3"/>
                  </w:pPr>
                  <w:r>
                    <w:rPr>
                      <w:caps w:val="0"/>
                    </w:rPr>
                    <w:t>msmartorellm@gmail.com</w:t>
                  </w:r>
                </w:p>
              </w:tc>
            </w:tr>
            <w:tr w:rsidR="00441EB9" w:rsidRPr="005152F2" w:rsidTr="00AC26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PE" w:eastAsia="es-PE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B1C08F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C26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C698C" w:rsidP="00DC698C">
                  <w:pPr>
                    <w:pStyle w:val="Ttulo3"/>
                  </w:pPr>
                  <w:r>
                    <w:t>989096671</w:t>
                  </w:r>
                </w:p>
              </w:tc>
            </w:tr>
            <w:tr w:rsidR="00441EB9" w:rsidRPr="005152F2" w:rsidTr="00AC2686">
              <w:trPr>
                <w:trHeight w:val="20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AC2686">
              <w:trPr>
                <w:trHeight w:val="25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DC698C">
                  <w:pPr>
                    <w:pStyle w:val="Ttulo3"/>
                  </w:pPr>
                </w:p>
              </w:tc>
            </w:tr>
            <w:tr w:rsidR="00441EB9" w:rsidRPr="005152F2" w:rsidTr="00AC2686">
              <w:trPr>
                <w:trHeight w:val="17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DC698C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463463" w:rsidRPr="005152F2" w:rsidTr="00AC268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672235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47FF3205A7F14502A2611128BAEC19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PE" w:eastAsia="es-PE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4882592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DC698C" w:rsidP="00DC698C">
                  <w:r>
                    <w:t xml:space="preserve">Programador con conocimientos de Java, C#, HTML y JavaScript. Conocimiento de manejo de bases de datos con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Server y SQL Server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339" w:type="dxa"/>
          </w:tcPr>
          <w:p w:rsidR="00B93310" w:rsidRPr="005152F2" w:rsidRDefault="00B93310" w:rsidP="00463463"/>
        </w:tc>
        <w:tc>
          <w:tcPr>
            <w:tcW w:w="6341" w:type="dxa"/>
          </w:tcPr>
          <w:p w:rsidR="00500120" w:rsidRPr="005152F2" w:rsidRDefault="00500120" w:rsidP="00500120">
            <w:pPr>
              <w:pStyle w:val="Ttulo2"/>
            </w:pPr>
            <w:r>
              <w:t>Datos personales</w:t>
            </w:r>
          </w:p>
          <w:p w:rsidR="00500120" w:rsidRDefault="00500120" w:rsidP="00500120">
            <w:r>
              <w:t>DNI: 72374017</w:t>
            </w:r>
          </w:p>
          <w:p w:rsidR="00500120" w:rsidRDefault="00500120" w:rsidP="00500120">
            <w:r>
              <w:t>Fecha de Nacimiento: 06/07/1997</w:t>
            </w:r>
          </w:p>
          <w:p w:rsidR="00500120" w:rsidRDefault="00500120" w:rsidP="00500120">
            <w:r>
              <w:t xml:space="preserve">Lugar de Residencia: Urb. Kennedy B C-5, </w:t>
            </w:r>
            <w:proofErr w:type="spellStart"/>
            <w:r>
              <w:t>Wanchaq</w:t>
            </w:r>
            <w:proofErr w:type="spellEnd"/>
            <w:r>
              <w:t xml:space="preserve">, Cusco </w:t>
            </w:r>
          </w:p>
          <w:p w:rsidR="00500120" w:rsidRPr="005152F2" w:rsidRDefault="00500120" w:rsidP="00500120">
            <w:pPr>
              <w:pStyle w:val="Ttulo2"/>
            </w:pPr>
            <w:r>
              <w:t>Experiencia</w:t>
            </w:r>
          </w:p>
          <w:p w:rsidR="00500120" w:rsidRDefault="00041ED9" w:rsidP="00500120">
            <w:pPr>
              <w:rPr>
                <w:b/>
              </w:rPr>
            </w:pPr>
            <w:r>
              <w:rPr>
                <w:b/>
              </w:rPr>
              <w:t>DESARROLLADOR WEB, SKYNET CUSCO</w:t>
            </w:r>
          </w:p>
          <w:p w:rsidR="00500120" w:rsidRDefault="00041ED9" w:rsidP="00500120">
            <w:r>
              <w:t>Agosto 2016-Septiembre 2016</w:t>
            </w:r>
          </w:p>
          <w:p w:rsidR="00041ED9" w:rsidRPr="00500120" w:rsidRDefault="00041ED9" w:rsidP="00500120">
            <w:r>
              <w:t>Desarrollo de Páginas Web basadas en WordPress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341"/>
            </w:tblGrid>
            <w:tr w:rsidR="008F6337" w:rsidRPr="00791EC6" w:rsidTr="00500120">
              <w:trPr>
                <w:trHeight w:val="4971"/>
              </w:trPr>
              <w:tc>
                <w:tcPr>
                  <w:tcW w:w="634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72235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58FDADB5CB254E1986892441234E5F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041ED9" w:rsidRPr="0043426C" w:rsidRDefault="00041ED9" w:rsidP="00041ED9">
                  <w:pPr>
                    <w:pStyle w:val="Ttulo4"/>
                  </w:pPr>
                  <w:r>
                    <w:t>Educacion Secundaria</w:t>
                  </w:r>
                  <w:r w:rsidR="0052413C">
                    <w:t xml:space="preserve"> COmpleta</w:t>
                  </w:r>
                  <w:r>
                    <w:t>, diciembre 2012</w:t>
                  </w:r>
                </w:p>
                <w:p w:rsidR="00041ED9" w:rsidRDefault="00041ED9" w:rsidP="00041ED9">
                  <w:r>
                    <w:t>Colegio “</w:t>
                  </w:r>
                  <w:r w:rsidR="0085457F">
                    <w:t xml:space="preserve">La </w:t>
                  </w:r>
                  <w:bookmarkStart w:id="0" w:name="_GoBack"/>
                  <w:bookmarkEnd w:id="0"/>
                  <w:r>
                    <w:t>Merced”, Cusco</w:t>
                  </w:r>
                </w:p>
                <w:p w:rsidR="00041ED9" w:rsidRPr="0043426C" w:rsidRDefault="00041ED9" w:rsidP="00041ED9">
                  <w:pPr>
                    <w:pStyle w:val="Ttulo4"/>
                  </w:pPr>
                  <w:r>
                    <w:t>Ingles basico</w:t>
                  </w:r>
                </w:p>
                <w:p w:rsidR="00041ED9" w:rsidRDefault="00041ED9" w:rsidP="00041ED9">
                  <w:r>
                    <w:t>Instituto Cultural Peruano Norteamericano (ICPNA)</w:t>
                  </w:r>
                </w:p>
                <w:p w:rsidR="006571D0" w:rsidRDefault="006571D0" w:rsidP="00041ED9">
                  <w:r>
                    <w:t>Actualmente ciclo I-13</w:t>
                  </w:r>
                </w:p>
                <w:p w:rsidR="00AC3C17" w:rsidRPr="005152F2" w:rsidRDefault="00AC3C17" w:rsidP="00AC3C17">
                  <w:pPr>
                    <w:pStyle w:val="Ttulo2"/>
                  </w:pPr>
                  <w:r>
                    <w:t>Congresos y Seminarios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 w:rsidRPr="00041ED9">
                    <w:rPr>
                      <w:lang w:val="es-PE"/>
                    </w:rPr>
                    <w:t xml:space="preserve">1er google academic weekend 2013. </w:t>
                  </w:r>
                  <w:r>
                    <w:t>Cusco, 3 de agosto del 2013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Pr="00791EC6" w:rsidRDefault="00AC3C17" w:rsidP="00AC3C17">
                  <w:r>
                    <w:t>Asistente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t>X Evento de ingenieria de sistemas. cusco, 23 de agosto de 2013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Pr="00AC3C17" w:rsidRDefault="00AC3C17" w:rsidP="00AC3C17">
                  <w:pPr>
                    <w:rPr>
                      <w:lang w:val="es-PE"/>
                    </w:rPr>
                  </w:pPr>
                  <w:r w:rsidRPr="00041ED9">
                    <w:rPr>
                      <w:lang w:val="es-PE"/>
                    </w:rPr>
                    <w:t>Asistente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t>Workshop information security 2013. cusco, 15 de noviembre del 2013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Pr="00041ED9" w:rsidRDefault="00AC3C17" w:rsidP="00AC3C17">
                  <w:pPr>
                    <w:rPr>
                      <w:lang w:val="es-PE"/>
                    </w:rPr>
                  </w:pPr>
                  <w:r w:rsidRPr="00041ED9">
                    <w:rPr>
                      <w:lang w:val="es-PE"/>
                    </w:rPr>
                    <w:t>Asistente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lastRenderedPageBreak/>
                    <w:t>Seminario Taller “Como iniciar tu propio negocio-la innovacion el éxito de tu empresa”. CUsco, Febrero 2014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Dirección Regional de Trabajo- Cusco</w:t>
                  </w:r>
                </w:p>
                <w:p w:rsidR="00AC3C17" w:rsidRPr="00791EC6" w:rsidRDefault="00AC3C17" w:rsidP="00AC3C17">
                  <w:r>
                    <w:t>Asistente</w:t>
                  </w:r>
                </w:p>
                <w:p w:rsidR="00AC3C17" w:rsidRPr="00791EC6" w:rsidRDefault="00AC3C17" w:rsidP="00AC3C17">
                  <w:pPr>
                    <w:pStyle w:val="Ttulo4"/>
                    <w:rPr>
                      <w:lang w:val="es-PE"/>
                    </w:rPr>
                  </w:pPr>
                  <w:r w:rsidRPr="00AC3C17">
                    <w:rPr>
                      <w:lang w:val="es-PE"/>
                    </w:rPr>
                    <w:t xml:space="preserve">1st symposium on information managmente and big data. </w:t>
                  </w:r>
                  <w:r w:rsidRPr="00791EC6">
                    <w:rPr>
                      <w:lang w:val="es-PE"/>
                    </w:rPr>
                    <w:t>cusco, 10 de septiembre de 2014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Default="00AC3C17" w:rsidP="00AC3C17">
                  <w:r>
                    <w:t>Asistente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t>IV feria de ciencia y tecnologia. cusco, 14 de noviembre de 2014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Pr="00AC3C17" w:rsidRDefault="00AC3C17" w:rsidP="00AC3C17">
                  <w:pPr>
                    <w:rPr>
                      <w:lang w:val="es-PE"/>
                    </w:rPr>
                  </w:pPr>
                  <w:r w:rsidRPr="00AC3C17">
                    <w:rPr>
                      <w:lang w:val="es-PE"/>
                    </w:rPr>
                    <w:t>Expositor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t>Segundo congreso internacional de informatica forense. Cusco, 11 de mayo de 2015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Instituto Nacional de Investigación Forense</w:t>
                  </w:r>
                </w:p>
                <w:p w:rsidR="00AC3C17" w:rsidRPr="00041ED9" w:rsidRDefault="00AC3C17" w:rsidP="00AC3C17">
                  <w:r>
                    <w:t>Asistente</w:t>
                  </w:r>
                </w:p>
                <w:p w:rsidR="00AC3C17" w:rsidRPr="0043426C" w:rsidRDefault="00AC3C17" w:rsidP="00AC3C17">
                  <w:pPr>
                    <w:pStyle w:val="Ttulo4"/>
                  </w:pPr>
                  <w:r>
                    <w:t>XXIII Congreso nacional de estudiantes de ingenieria de sistemas y computacion. Arequipa, 17 al 21 de agosto de 2015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Asociación Peruana de Ingeniería de Sistemas y Computación</w:t>
                  </w:r>
                </w:p>
                <w:p w:rsidR="00AC3C17" w:rsidRDefault="00AC3C17" w:rsidP="00AC3C17">
                  <w:r>
                    <w:t xml:space="preserve">2do Lugar en el Concurso de Robots basados en </w:t>
                  </w:r>
                  <w:proofErr w:type="spellStart"/>
                  <w:r>
                    <w:t>Arduino</w:t>
                  </w:r>
                  <w:proofErr w:type="spellEnd"/>
                </w:p>
                <w:p w:rsidR="00AC3C17" w:rsidRPr="00A90C4C" w:rsidRDefault="00AC3C17" w:rsidP="00AC3C17">
                  <w:pPr>
                    <w:rPr>
                      <w:lang w:val="en-US"/>
                    </w:rPr>
                  </w:pPr>
                  <w:proofErr w:type="spellStart"/>
                  <w:r w:rsidRPr="00500120">
                    <w:rPr>
                      <w:lang w:val="en-US"/>
                    </w:rPr>
                    <w:t>Asistente</w:t>
                  </w:r>
                  <w:proofErr w:type="spellEnd"/>
                </w:p>
                <w:p w:rsidR="00AC3C17" w:rsidRPr="00500120" w:rsidRDefault="00AC3C17" w:rsidP="00AC3C17">
                  <w:pPr>
                    <w:pStyle w:val="Ttulo4"/>
                    <w:rPr>
                      <w:lang w:val="es-PE"/>
                    </w:rPr>
                  </w:pPr>
                  <w:r w:rsidRPr="00A90C4C">
                    <w:rPr>
                      <w:lang w:val="en-US"/>
                    </w:rPr>
                    <w:t>2nd international symposium on information managment and big data</w:t>
                  </w:r>
                  <w:r>
                    <w:rPr>
                      <w:lang w:val="en-US"/>
                    </w:rPr>
                    <w:t xml:space="preserve">. </w:t>
                  </w:r>
                  <w:r w:rsidRPr="00500120">
                    <w:rPr>
                      <w:lang w:val="es-PE"/>
                    </w:rPr>
                    <w:t>Cusco, 2 al 4 de septiembre de 2015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Pr="00791EC6" w:rsidRDefault="00AC3C17" w:rsidP="00AC3C17">
                  <w:r>
                    <w:t>Asistente</w:t>
                  </w:r>
                </w:p>
                <w:p w:rsidR="00AC3C17" w:rsidRPr="0052413C" w:rsidRDefault="00AC3C17" w:rsidP="00AC3C17">
                  <w:pPr>
                    <w:pStyle w:val="Ttulo4"/>
                    <w:rPr>
                      <w:lang w:val="es-PE"/>
                    </w:rPr>
                  </w:pPr>
                  <w:r w:rsidRPr="0052413C">
                    <w:rPr>
                      <w:lang w:val="es-PE"/>
                    </w:rPr>
                    <w:t>S</w:t>
                  </w:r>
                  <w:r>
                    <w:rPr>
                      <w:lang w:val="es-PE"/>
                    </w:rPr>
                    <w:t>tartup Weekend CUsco, 21 de octubre de 2016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San Ignacio de Loyola Sede Cusco</w:t>
                  </w:r>
                </w:p>
                <w:p w:rsidR="00AC3C17" w:rsidRDefault="00AC3C17" w:rsidP="00AC3C17">
                  <w:r>
                    <w:t>Asistente</w:t>
                  </w:r>
                </w:p>
                <w:p w:rsidR="00AC3C17" w:rsidRDefault="00AC3C17" w:rsidP="00AC3C17">
                  <w:r>
                    <w:t>2do Lugar con el proyecto “Calle Limpia”</w:t>
                  </w:r>
                </w:p>
                <w:p w:rsidR="00AC3C17" w:rsidRDefault="00AC3C17" w:rsidP="00AC3C17">
                  <w:pPr>
                    <w:pStyle w:val="Ttulo5"/>
                    <w:rPr>
                      <w:b/>
                      <w:iCs/>
                      <w:caps/>
                      <w:lang w:val="es-PE"/>
                    </w:rPr>
                  </w:pPr>
                  <w:r w:rsidRPr="00AC3C17">
                    <w:rPr>
                      <w:b/>
                      <w:iCs/>
                      <w:caps/>
                      <w:lang w:val="es-PE"/>
                    </w:rPr>
                    <w:t>13º Festival Latinoamericano de Instalación de Software Libre</w:t>
                  </w:r>
                  <w:r>
                    <w:rPr>
                      <w:b/>
                      <w:iCs/>
                      <w:caps/>
                      <w:lang w:val="es-PE"/>
                    </w:rPr>
                    <w:t>, 22 de abril de 2017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Default="00AC3C17" w:rsidP="00AC3C17">
                  <w:r>
                    <w:t>Organizador</w:t>
                  </w:r>
                </w:p>
                <w:p w:rsidR="00AC3C17" w:rsidRDefault="00AC3C17" w:rsidP="00AC3C17">
                  <w:r>
                    <w:lastRenderedPageBreak/>
                    <w:t>Ganador en la Categoría “Social y Ambiental con el proyecto “Calle Limpia”</w:t>
                  </w:r>
                </w:p>
                <w:p w:rsidR="00AC3C17" w:rsidRPr="00973EFA" w:rsidRDefault="00AC3C17" w:rsidP="00AC3C17">
                  <w:pPr>
                    <w:pStyle w:val="Ttulo4"/>
                    <w:rPr>
                      <w:lang w:val="es-PE"/>
                    </w:rPr>
                  </w:pPr>
                  <w:r w:rsidRPr="00973EFA">
                    <w:rPr>
                      <w:lang w:val="es-PE"/>
                    </w:rPr>
                    <w:t>COncurso Patenta andina</w:t>
                  </w:r>
                  <w:r>
                    <w:rPr>
                      <w:lang w:val="es-PE"/>
                    </w:rPr>
                    <w:t>, CUSCO,</w:t>
                  </w:r>
                  <w:r w:rsidRPr="00973EFA">
                    <w:rPr>
                      <w:lang w:val="es-PE"/>
                    </w:rPr>
                    <w:t xml:space="preserve"> 5 de mayo de 2017</w:t>
                  </w:r>
                </w:p>
                <w:p w:rsidR="00AC3C17" w:rsidRDefault="00AC3C17" w:rsidP="00AC3C17">
                  <w:pPr>
                    <w:pStyle w:val="Ttulo5"/>
                  </w:pPr>
                  <w:r>
                    <w:t>Universidad Andina del Cusco</w:t>
                  </w:r>
                </w:p>
                <w:p w:rsidR="00AC3C17" w:rsidRDefault="00AC3C17" w:rsidP="00AC3C17">
                  <w:r>
                    <w:t>Expositor</w:t>
                  </w:r>
                </w:p>
                <w:p w:rsidR="00AC3C17" w:rsidRDefault="00AC3C17" w:rsidP="00AC3C17">
                  <w:r>
                    <w:t>Ganador en la Categoría “Social y Ambiental con el proyecto “Calle Limpia”</w:t>
                  </w:r>
                </w:p>
                <w:p w:rsidR="00AC3C17" w:rsidRPr="00285DFE" w:rsidRDefault="00AC3C17" w:rsidP="00973EFA"/>
              </w:tc>
            </w:tr>
            <w:tr w:rsidR="008F6337" w:rsidTr="00500120">
              <w:tc>
                <w:tcPr>
                  <w:tcW w:w="6341" w:type="dxa"/>
                </w:tcPr>
                <w:p w:rsidR="008F6337" w:rsidRDefault="008F6337" w:rsidP="00973EFA">
                  <w:pPr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973EFA" w:rsidRDefault="00973EFA" w:rsidP="00973EFA">
      <w:pPr>
        <w:pStyle w:val="Sinespaciado"/>
        <w:jc w:val="both"/>
      </w:pPr>
    </w:p>
    <w:sectPr w:rsidR="00973EFA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35" w:rsidRDefault="00672235" w:rsidP="003856C9">
      <w:pPr>
        <w:spacing w:after="0" w:line="240" w:lineRule="auto"/>
      </w:pPr>
      <w:r>
        <w:separator/>
      </w:r>
    </w:p>
  </w:endnote>
  <w:endnote w:type="continuationSeparator" w:id="0">
    <w:p w:rsidR="00672235" w:rsidRDefault="0067223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0AAF37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85457F">
          <w:rPr>
            <w:noProof/>
            <w:lang w:bidi="es-ES"/>
          </w:rPr>
          <w:t>3</w:t>
        </w:r>
        <w:r w:rsidR="001765FE">
          <w:rPr>
            <w:noProof/>
            <w:lang w:bidi="es-ES"/>
          </w:rPr>
          <w:fldChar w:fldCharType="end"/>
        </w:r>
        <w:r w:rsidR="006571D0">
          <w:rPr>
            <w:noProof/>
            <w:lang w:bidi="es-ES"/>
          </w:rPr>
          <w:tab/>
        </w:r>
        <w:r w:rsidR="006571D0">
          <w:rPr>
            <w:noProof/>
            <w:lang w:bidi="es-ES"/>
          </w:rPr>
          <w:tab/>
          <w:t>msmartorellm@gmail.com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292981"/>
      <w:docPartObj>
        <w:docPartGallery w:val="Page Numbers (Bottom of Page)"/>
        <w:docPartUnique/>
      </w:docPartObj>
    </w:sdtPr>
    <w:sdtContent>
      <w:p w:rsidR="006571D0" w:rsidRDefault="006571D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57F">
          <w:rPr>
            <w:noProof/>
          </w:rPr>
          <w:t>1</w:t>
        </w:r>
        <w:r>
          <w:fldChar w:fldCharType="end"/>
        </w:r>
        <w:r>
          <w:tab/>
        </w:r>
        <w:r>
          <w:tab/>
        </w:r>
        <w:r>
          <w:tab/>
          <w:t>msmartorellm@gmail.com</w:t>
        </w:r>
      </w:p>
    </w:sdtContent>
  </w:sdt>
  <w:p w:rsidR="001765FE" w:rsidRDefault="001765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35" w:rsidRDefault="00672235" w:rsidP="003856C9">
      <w:pPr>
        <w:spacing w:after="0" w:line="240" w:lineRule="auto"/>
      </w:pPr>
      <w:r>
        <w:separator/>
      </w:r>
    </w:p>
  </w:footnote>
  <w:footnote w:type="continuationSeparator" w:id="0">
    <w:p w:rsidR="00672235" w:rsidRDefault="0067223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973EFA">
    <w:pPr>
      <w:pStyle w:val="Encabezado"/>
      <w:jc w:val="both"/>
    </w:pPr>
    <w:r w:rsidRPr="00DC79BB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F78A69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76A726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C"/>
    <w:rsid w:val="00041ED9"/>
    <w:rsid w:val="00052BE1"/>
    <w:rsid w:val="0007412A"/>
    <w:rsid w:val="0010199E"/>
    <w:rsid w:val="001765FE"/>
    <w:rsid w:val="0019561F"/>
    <w:rsid w:val="001B32D2"/>
    <w:rsid w:val="00217F65"/>
    <w:rsid w:val="00285DFE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00120"/>
    <w:rsid w:val="005152F2"/>
    <w:rsid w:val="0052413C"/>
    <w:rsid w:val="00534E4E"/>
    <w:rsid w:val="00551D35"/>
    <w:rsid w:val="00557019"/>
    <w:rsid w:val="005674AC"/>
    <w:rsid w:val="005A1E51"/>
    <w:rsid w:val="005A7E57"/>
    <w:rsid w:val="00616FF4"/>
    <w:rsid w:val="006571D0"/>
    <w:rsid w:val="00672235"/>
    <w:rsid w:val="006A3CE7"/>
    <w:rsid w:val="006C63F4"/>
    <w:rsid w:val="00743379"/>
    <w:rsid w:val="007803B7"/>
    <w:rsid w:val="00791EC6"/>
    <w:rsid w:val="007B2F5C"/>
    <w:rsid w:val="007C5F05"/>
    <w:rsid w:val="00832043"/>
    <w:rsid w:val="00832F81"/>
    <w:rsid w:val="0085457F"/>
    <w:rsid w:val="008C7CA2"/>
    <w:rsid w:val="008F6337"/>
    <w:rsid w:val="00973EFA"/>
    <w:rsid w:val="00A42F91"/>
    <w:rsid w:val="00A90C4C"/>
    <w:rsid w:val="00AC2686"/>
    <w:rsid w:val="00AC3C17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66CB0"/>
    <w:rsid w:val="00CE6306"/>
    <w:rsid w:val="00D11C4D"/>
    <w:rsid w:val="00D237B0"/>
    <w:rsid w:val="00D5067A"/>
    <w:rsid w:val="00DC698C"/>
    <w:rsid w:val="00DC79BB"/>
    <w:rsid w:val="00E24F67"/>
    <w:rsid w:val="00E34D58"/>
    <w:rsid w:val="00E941EF"/>
    <w:rsid w:val="00EB1C1B"/>
    <w:rsid w:val="00F06557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B3D51B8-BE33-41E9-A47B-A53FA570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EDA362223497381C3B01AA0BF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4F1E-C4F8-4E37-8646-1F5C92FE9F2F}"/>
      </w:docPartPr>
      <w:docPartBody>
        <w:p w:rsidR="003B64E4" w:rsidRDefault="009856AB">
          <w:pPr>
            <w:pStyle w:val="D68EDA362223497381C3B01AA0BFB122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47FF3205A7F14502A2611128BAEC1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3216-0D8A-45F8-9C5D-55F4A6E66F9E}"/>
      </w:docPartPr>
      <w:docPartBody>
        <w:p w:rsidR="003B64E4" w:rsidRDefault="009856AB">
          <w:pPr>
            <w:pStyle w:val="47FF3205A7F14502A2611128BAEC1925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58FDADB5CB254E1986892441234E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C9AD8-F11F-49AA-8879-A2D49A2E3CA6}"/>
      </w:docPartPr>
      <w:docPartBody>
        <w:p w:rsidR="003B64E4" w:rsidRDefault="009856AB">
          <w:pPr>
            <w:pStyle w:val="58FDADB5CB254E1986892441234E5FE9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B"/>
    <w:rsid w:val="002F61C4"/>
    <w:rsid w:val="003B64E4"/>
    <w:rsid w:val="006915C2"/>
    <w:rsid w:val="00943DC9"/>
    <w:rsid w:val="009856AB"/>
    <w:rsid w:val="009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8EDA362223497381C3B01AA0BFB122">
    <w:name w:val="D68EDA362223497381C3B01AA0BFB122"/>
  </w:style>
  <w:style w:type="paragraph" w:customStyle="1" w:styleId="AAC75018D12C451483B66D44C324979A">
    <w:name w:val="AAC75018D12C451483B66D44C324979A"/>
  </w:style>
  <w:style w:type="paragraph" w:customStyle="1" w:styleId="A5F1446194BB41228B69EA8D5A8E606D">
    <w:name w:val="A5F1446194BB41228B69EA8D5A8E606D"/>
  </w:style>
  <w:style w:type="paragraph" w:customStyle="1" w:styleId="57DC4A64AFF741A3821E5EB441890993">
    <w:name w:val="57DC4A64AFF741A3821E5EB441890993"/>
  </w:style>
  <w:style w:type="paragraph" w:customStyle="1" w:styleId="E9FA04295645480E94D2EC0CDCCF6BD7">
    <w:name w:val="E9FA04295645480E94D2EC0CDCCF6BD7"/>
  </w:style>
  <w:style w:type="paragraph" w:customStyle="1" w:styleId="AF5055EC44F14BF58C8B3CB4C25E0946">
    <w:name w:val="AF5055EC44F14BF58C8B3CB4C25E0946"/>
  </w:style>
  <w:style w:type="paragraph" w:customStyle="1" w:styleId="4DA7B891695B42AB8883E0B75581E43F">
    <w:name w:val="4DA7B891695B42AB8883E0B75581E43F"/>
  </w:style>
  <w:style w:type="paragraph" w:customStyle="1" w:styleId="47FF3205A7F14502A2611128BAEC1925">
    <w:name w:val="47FF3205A7F14502A2611128BAEC1925"/>
  </w:style>
  <w:style w:type="paragraph" w:customStyle="1" w:styleId="52D4B852D9DE4CBAB6A88908D6271015">
    <w:name w:val="52D4B852D9DE4CBAB6A88908D6271015"/>
  </w:style>
  <w:style w:type="paragraph" w:customStyle="1" w:styleId="AB86E75099A14AC09759A4FB320BF649">
    <w:name w:val="AB86E75099A14AC09759A4FB320BF649"/>
  </w:style>
  <w:style w:type="paragraph" w:customStyle="1" w:styleId="73AF13EC192B47BABDEBDC2919BFAEC1">
    <w:name w:val="73AF13EC192B47BABDEBDC2919BFAEC1"/>
  </w:style>
  <w:style w:type="paragraph" w:customStyle="1" w:styleId="1BB230069DC0476A9E3163F1A0665311">
    <w:name w:val="1BB230069DC0476A9E3163F1A0665311"/>
  </w:style>
  <w:style w:type="paragraph" w:customStyle="1" w:styleId="8B392F44F7584A7AAF58AFB236AF739D">
    <w:name w:val="8B392F44F7584A7AAF58AFB236AF739D"/>
  </w:style>
  <w:style w:type="paragraph" w:customStyle="1" w:styleId="059F976755C1423CA073875173A29D4A">
    <w:name w:val="059F976755C1423CA073875173A29D4A"/>
  </w:style>
  <w:style w:type="paragraph" w:customStyle="1" w:styleId="BC812C787DE04B309E8032BFC48D2809">
    <w:name w:val="BC812C787DE04B309E8032BFC48D2809"/>
  </w:style>
  <w:style w:type="paragraph" w:customStyle="1" w:styleId="26CBC80C42BE413B941804A35B85BD14">
    <w:name w:val="26CBC80C42BE413B941804A35B85BD14"/>
  </w:style>
  <w:style w:type="paragraph" w:customStyle="1" w:styleId="58FDADB5CB254E1986892441234E5FE9">
    <w:name w:val="58FDADB5CB254E1986892441234E5FE9"/>
  </w:style>
  <w:style w:type="paragraph" w:customStyle="1" w:styleId="DC3DC355D2B44B0081AA0A45F3B5CC41">
    <w:name w:val="DC3DC355D2B44B0081AA0A45F3B5CC41"/>
  </w:style>
  <w:style w:type="paragraph" w:customStyle="1" w:styleId="1A3C483148664E1480C7047646B404C5">
    <w:name w:val="1A3C483148664E1480C7047646B404C5"/>
  </w:style>
  <w:style w:type="paragraph" w:customStyle="1" w:styleId="334B2700C8A04774A0BDF45C93DF8E9B">
    <w:name w:val="334B2700C8A04774A0BDF45C93DF8E9B"/>
  </w:style>
  <w:style w:type="paragraph" w:customStyle="1" w:styleId="38B5BB6249DA4F36B2E98170AF71B5F1">
    <w:name w:val="38B5BB6249DA4F36B2E98170AF71B5F1"/>
  </w:style>
  <w:style w:type="paragraph" w:customStyle="1" w:styleId="2BBE997876A74716AC8ECD2AD5DE4DBB">
    <w:name w:val="2BBE997876A74716AC8ECD2AD5DE4DBB"/>
  </w:style>
  <w:style w:type="paragraph" w:customStyle="1" w:styleId="6DFFB60EA11947E598ED6765BECD4CAC">
    <w:name w:val="6DFFB60EA11947E598ED6765BECD4CAC"/>
    <w:rsid w:val="003B64E4"/>
  </w:style>
  <w:style w:type="paragraph" w:customStyle="1" w:styleId="3F31F07A6EE346AFBE7BF8FAC9B0C2F8">
    <w:name w:val="3F31F07A6EE346AFBE7BF8FAC9B0C2F8"/>
    <w:rsid w:val="003B64E4"/>
  </w:style>
  <w:style w:type="paragraph" w:customStyle="1" w:styleId="0B43543CE04F4A32BC9D382A5286FB3E">
    <w:name w:val="0B43543CE04F4A32BC9D382A5286FB3E"/>
    <w:rsid w:val="003B64E4"/>
  </w:style>
  <w:style w:type="paragraph" w:customStyle="1" w:styleId="03DF149A17644C5693AE8BF60D9C6254">
    <w:name w:val="03DF149A17644C5693AE8BF60D9C6254"/>
    <w:rsid w:val="003B64E4"/>
  </w:style>
  <w:style w:type="paragraph" w:customStyle="1" w:styleId="30BD4388BEB447EF8E0A2BD7B2380393">
    <w:name w:val="30BD4388BEB447EF8E0A2BD7B2380393"/>
    <w:rsid w:val="003B64E4"/>
  </w:style>
  <w:style w:type="paragraph" w:customStyle="1" w:styleId="F12E9C4A229E401E9E1B43A9D5C01AEA">
    <w:name w:val="F12E9C4A229E401E9E1B43A9D5C01AEA"/>
    <w:rsid w:val="003B64E4"/>
  </w:style>
  <w:style w:type="paragraph" w:customStyle="1" w:styleId="071D7E5E71C549CB8197CFD92348B831">
    <w:name w:val="071D7E5E71C549CB8197CFD92348B831"/>
    <w:rsid w:val="003B64E4"/>
  </w:style>
  <w:style w:type="paragraph" w:customStyle="1" w:styleId="04F8036C71A6479D9CEBA0770D1CEFD5">
    <w:name w:val="04F8036C71A6479D9CEBA0770D1CEFD5"/>
    <w:rsid w:val="003B64E4"/>
  </w:style>
  <w:style w:type="paragraph" w:customStyle="1" w:styleId="CD3E9CF674174471BC7927571B363DB0">
    <w:name w:val="CD3E9CF674174471BC7927571B363DB0"/>
    <w:rsid w:val="003B64E4"/>
  </w:style>
  <w:style w:type="paragraph" w:customStyle="1" w:styleId="F5D412635E1A4C3A988766BB8D49E9A8">
    <w:name w:val="F5D412635E1A4C3A988766BB8D49E9A8"/>
    <w:rsid w:val="003B64E4"/>
  </w:style>
  <w:style w:type="paragraph" w:customStyle="1" w:styleId="3D170054CCAC4601B71D9888204095F1">
    <w:name w:val="3D170054CCAC4601B71D9888204095F1"/>
    <w:rsid w:val="003B64E4"/>
  </w:style>
  <w:style w:type="paragraph" w:customStyle="1" w:styleId="3B1EA4667F7041D1A95A7F22DA01191B">
    <w:name w:val="3B1EA4667F7041D1A95A7F22DA01191B"/>
    <w:rsid w:val="003B64E4"/>
  </w:style>
  <w:style w:type="paragraph" w:customStyle="1" w:styleId="739A2D62751744EAB900CE0CD5E91BD7">
    <w:name w:val="739A2D62751744EAB900CE0CD5E91BD7"/>
    <w:rsid w:val="003B64E4"/>
  </w:style>
  <w:style w:type="paragraph" w:customStyle="1" w:styleId="AA4D2D1221854C4089198ACE08908446">
    <w:name w:val="AA4D2D1221854C4089198ACE08908446"/>
    <w:rsid w:val="003B64E4"/>
  </w:style>
  <w:style w:type="paragraph" w:customStyle="1" w:styleId="A2CE959A09F546E5B62FA514B5B54745">
    <w:name w:val="A2CE959A09F546E5B62FA514B5B54745"/>
    <w:rsid w:val="00994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65</TotalTime>
  <Pages>3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sebastián Martorell morales</dc:creator>
  <cp:keywords/>
  <dc:description/>
  <cp:lastModifiedBy>Martin Sebastián Martorell Morales</cp:lastModifiedBy>
  <cp:revision>10</cp:revision>
  <dcterms:created xsi:type="dcterms:W3CDTF">2017-05-15T14:51:00Z</dcterms:created>
  <dcterms:modified xsi:type="dcterms:W3CDTF">2017-05-31T15:10:00Z</dcterms:modified>
</cp:coreProperties>
</file>